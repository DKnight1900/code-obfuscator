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92" w:rsidRDefault="00441BE6" w:rsidP="00782ADE">
      <w:pPr>
        <w:pStyle w:val="Titre1"/>
        <w:numPr>
          <w:ilvl w:val="0"/>
          <w:numId w:val="0"/>
        </w:numPr>
        <w:ind w:left="360" w:hanging="360"/>
      </w:pPr>
      <w:proofErr w:type="spellStart"/>
      <w:r>
        <w:t>Procès Verbal</w:t>
      </w:r>
      <w:proofErr w:type="spellEnd"/>
      <w:r>
        <w:t xml:space="preserve"> de la Séance </w:t>
      </w:r>
      <w:r w:rsidR="00782ADE">
        <w:t>Nr.</w:t>
      </w:r>
      <w:r w:rsidR="001227C5">
        <w:t>8</w:t>
      </w:r>
      <w:r w:rsidR="000D517A">
        <w:t xml:space="preserve"> du </w:t>
      </w:r>
      <w:r w:rsidR="001227C5">
        <w:t>15</w:t>
      </w:r>
      <w:r w:rsidR="008944E0">
        <w:t>.1</w:t>
      </w:r>
      <w:r w:rsidR="00765353">
        <w:t>2</w:t>
      </w:r>
      <w:r w:rsidR="000D517A">
        <w:t>.2010</w:t>
      </w:r>
    </w:p>
    <w:p w:rsidR="00782ADE" w:rsidRDefault="00782ADE" w:rsidP="00782ADE">
      <w:pPr>
        <w:pStyle w:val="Titre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 w:rsidRPr="00E549F7">
        <w:rPr>
          <w:rStyle w:val="Titre4Char"/>
          <w:lang w:val="fr-CH"/>
        </w:rPr>
        <w:t>Etudiants</w:t>
      </w:r>
      <w:r w:rsidR="00022F49">
        <w:rPr>
          <w:lang w:val="fr-CH"/>
        </w:rPr>
        <w:tab/>
        <w:t xml:space="preserve">Amine </w:t>
      </w:r>
      <w:proofErr w:type="spellStart"/>
      <w:r w:rsidR="00022F49">
        <w:rPr>
          <w:lang w:val="fr-CH"/>
        </w:rPr>
        <w:t>Derbel</w:t>
      </w:r>
      <w:proofErr w:type="spellEnd"/>
      <w:r w:rsidR="00022F49">
        <w:rPr>
          <w:lang w:val="fr-CH"/>
        </w:rPr>
        <w:t xml:space="preserve">, Robin </w:t>
      </w:r>
      <w:proofErr w:type="spellStart"/>
      <w:r w:rsidR="00022F49">
        <w:rPr>
          <w:lang w:val="fr-CH"/>
        </w:rPr>
        <w:t>Franzi</w:t>
      </w:r>
      <w:proofErr w:type="spellEnd"/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 xml:space="preserve">François </w:t>
      </w:r>
      <w:proofErr w:type="spellStart"/>
      <w:r w:rsidR="00022F49">
        <w:rPr>
          <w:lang w:val="fr-CH"/>
        </w:rPr>
        <w:t>Kilchoer</w:t>
      </w:r>
      <w:proofErr w:type="spellEnd"/>
      <w:r w:rsidR="008944E0">
        <w:rPr>
          <w:lang w:val="fr-CH"/>
        </w:rPr>
        <w:t>, Jean-Roland Schuler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1227C5">
        <w:rPr>
          <w:lang w:val="fr-CH"/>
        </w:rPr>
        <w:t>15</w:t>
      </w:r>
      <w:r w:rsidR="00135329">
        <w:rPr>
          <w:lang w:val="fr-CH"/>
        </w:rPr>
        <w:t>.1</w:t>
      </w:r>
      <w:r w:rsidR="00765353">
        <w:rPr>
          <w:lang w:val="fr-CH"/>
        </w:rPr>
        <w:t>2</w:t>
      </w:r>
      <w:r w:rsidR="00135329">
        <w:rPr>
          <w:lang w:val="fr-CH"/>
        </w:rPr>
        <w:t>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</w:r>
      <w:r w:rsidR="008944E0">
        <w:rPr>
          <w:lang w:val="fr-CH"/>
        </w:rPr>
        <w:t>9h</w:t>
      </w:r>
      <w:r w:rsidR="001227C5">
        <w:rPr>
          <w:lang w:val="fr-CH"/>
        </w:rPr>
        <w:t>3</w:t>
      </w:r>
      <w:r w:rsidR="008944E0">
        <w:rPr>
          <w:lang w:val="fr-CH"/>
        </w:rPr>
        <w:t>0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</w:r>
      <w:r w:rsidR="001227C5">
        <w:rPr>
          <w:lang w:val="fr-CH"/>
        </w:rPr>
        <w:t>25</w:t>
      </w:r>
      <w:bookmarkStart w:id="0" w:name="_GoBack"/>
      <w:bookmarkEnd w:id="0"/>
      <w:r>
        <w:rPr>
          <w:lang w:val="fr-CH"/>
        </w:rPr>
        <w:t>’</w:t>
      </w:r>
    </w:p>
    <w:p w:rsidR="00782ADE" w:rsidRPr="00E549F7" w:rsidRDefault="00782ADE" w:rsidP="00782ADE">
      <w:pPr>
        <w:rPr>
          <w:lang w:val="fr-CH"/>
        </w:rPr>
      </w:pPr>
    </w:p>
    <w:p w:rsidR="00C905A9" w:rsidRPr="0037062D" w:rsidRDefault="00782ADE" w:rsidP="0037062D">
      <w:pPr>
        <w:pStyle w:val="Titre2"/>
        <w:numPr>
          <w:ilvl w:val="0"/>
          <w:numId w:val="0"/>
        </w:numPr>
      </w:pPr>
      <w:r>
        <w:t>Contenu de la séance</w:t>
      </w:r>
    </w:p>
    <w:p w:rsidR="00E80516" w:rsidRDefault="0037062D" w:rsidP="00765353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Présentation </w:t>
      </w:r>
      <w:r w:rsidR="00765353">
        <w:rPr>
          <w:lang w:val="fr-CH"/>
        </w:rPr>
        <w:t xml:space="preserve">de la structure du fichier </w:t>
      </w:r>
      <w:proofErr w:type="spellStart"/>
      <w:r w:rsidR="00765353">
        <w:rPr>
          <w:lang w:val="fr-CH"/>
        </w:rPr>
        <w:t>elf</w:t>
      </w:r>
      <w:proofErr w:type="spellEnd"/>
      <w:r w:rsidR="00765353">
        <w:rPr>
          <w:lang w:val="fr-CH"/>
        </w:rPr>
        <w:t xml:space="preserve"> avec les différentes sections</w:t>
      </w:r>
    </w:p>
    <w:p w:rsidR="00765353" w:rsidRDefault="00765353" w:rsidP="00765353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Présentations des tests effectués pour modifier la taille </w:t>
      </w:r>
      <w:proofErr w:type="gramStart"/>
      <w:r>
        <w:rPr>
          <w:lang w:val="fr-CH"/>
        </w:rPr>
        <w:t>du</w:t>
      </w:r>
      <w:proofErr w:type="gramEnd"/>
      <w:r>
        <w:rPr>
          <w:lang w:val="fr-CH"/>
        </w:rPr>
        <w:t xml:space="preserve"> main dans un fichier </w:t>
      </w:r>
      <w:proofErr w:type="spellStart"/>
      <w:r>
        <w:rPr>
          <w:lang w:val="fr-CH"/>
        </w:rPr>
        <w:t>elf</w:t>
      </w:r>
      <w:proofErr w:type="spellEnd"/>
      <w:r>
        <w:rPr>
          <w:lang w:val="fr-CH"/>
        </w:rPr>
        <w:t> : toujours un problème de pointeurs</w:t>
      </w:r>
    </w:p>
    <w:p w:rsidR="006F5B95" w:rsidRDefault="006F5B95" w:rsidP="006F5B95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Suggestion de : modifier plutôt le fichier .C et de voir la différence des fichiers .</w:t>
      </w:r>
      <w:proofErr w:type="spellStart"/>
      <w:r>
        <w:rPr>
          <w:lang w:val="fr-CH"/>
        </w:rPr>
        <w:t>elf</w:t>
      </w:r>
      <w:proofErr w:type="spellEnd"/>
    </w:p>
    <w:p w:rsidR="006F5B95" w:rsidRDefault="006F5B95" w:rsidP="006F5B95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Utiliser le debugger pour voir où se situe l’erreur</w:t>
      </w:r>
    </w:p>
    <w:p w:rsidR="006F5B95" w:rsidRDefault="006F5B95" w:rsidP="006F5B95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Faire des modifications qui ne changent pas la taille et voir les différences</w:t>
      </w:r>
    </w:p>
    <w:p w:rsidR="006F5B95" w:rsidRDefault="00765353" w:rsidP="00765353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Présentation de la structure des sections</w:t>
      </w:r>
    </w:p>
    <w:p w:rsidR="00765353" w:rsidRDefault="006F5B95" w:rsidP="00765353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Présentation du programme pour lire le fichier en hexadécimal et le stocker dans un fichier temporaire </w:t>
      </w:r>
      <w:r w:rsidRPr="006F5B95">
        <w:rPr>
          <w:lang w:val="fr-CH"/>
        </w:rPr>
        <w:sym w:font="Wingdings" w:char="F0E0"/>
      </w:r>
      <w:r>
        <w:rPr>
          <w:lang w:val="fr-CH"/>
        </w:rPr>
        <w:t xml:space="preserve"> il ne faut pas qu’il inverse les bytes</w:t>
      </w:r>
      <w:r w:rsidR="00765353">
        <w:rPr>
          <w:lang w:val="fr-CH"/>
        </w:rPr>
        <w:t xml:space="preserve"> </w:t>
      </w:r>
    </w:p>
    <w:p w:rsidR="00E80516" w:rsidRDefault="00E80516" w:rsidP="00E80516">
      <w:pPr>
        <w:pStyle w:val="Paragraphedeliste"/>
        <w:rPr>
          <w:lang w:val="fr-CH"/>
        </w:rPr>
      </w:pPr>
    </w:p>
    <w:p w:rsidR="00E80516" w:rsidRDefault="00E80516" w:rsidP="00E80516">
      <w:pPr>
        <w:pStyle w:val="Paragraphedeliste"/>
        <w:rPr>
          <w:u w:val="single"/>
          <w:lang w:val="fr-CH"/>
        </w:rPr>
      </w:pPr>
      <w:r w:rsidRPr="00E80516">
        <w:rPr>
          <w:u w:val="single"/>
          <w:lang w:val="fr-CH"/>
        </w:rPr>
        <w:t>Pour la prochaine séance :</w:t>
      </w:r>
    </w:p>
    <w:p w:rsidR="00E80516" w:rsidRPr="00E80516" w:rsidRDefault="00E80516" w:rsidP="00E80516">
      <w:pPr>
        <w:pStyle w:val="Paragraphedeliste"/>
        <w:rPr>
          <w:u w:val="single"/>
          <w:lang w:val="fr-CH"/>
        </w:rPr>
      </w:pPr>
    </w:p>
    <w:p w:rsidR="00B07ADC" w:rsidRDefault="008972C5" w:rsidP="006F5B95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Réussir à faire des modifications dans le fichier .</w:t>
      </w:r>
      <w:proofErr w:type="spellStart"/>
      <w:r>
        <w:rPr>
          <w:lang w:val="fr-CH"/>
        </w:rPr>
        <w:t>elf</w:t>
      </w:r>
      <w:proofErr w:type="spellEnd"/>
      <w:r>
        <w:rPr>
          <w:lang w:val="fr-CH"/>
        </w:rPr>
        <w:t xml:space="preserve"> et que ça fonctionne (manuellement)</w:t>
      </w:r>
    </w:p>
    <w:p w:rsidR="008972C5" w:rsidRPr="00C905A9" w:rsidRDefault="008972C5" w:rsidP="006F5B95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Coder un programme qui réalise ces modifications (rajout de NOP)</w:t>
      </w:r>
    </w:p>
    <w:sectPr w:rsidR="008972C5" w:rsidRPr="00C905A9" w:rsidSect="00782ADE">
      <w:headerReference w:type="default" r:id="rId8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A39" w:rsidRDefault="00143A39" w:rsidP="00782ADE">
      <w:pPr>
        <w:spacing w:after="0" w:line="240" w:lineRule="auto"/>
      </w:pPr>
      <w:r>
        <w:separator/>
      </w:r>
    </w:p>
  </w:endnote>
  <w:endnote w:type="continuationSeparator" w:id="0">
    <w:p w:rsidR="00143A39" w:rsidRDefault="00143A39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A39" w:rsidRDefault="00143A39" w:rsidP="00782ADE">
      <w:pPr>
        <w:spacing w:after="0" w:line="240" w:lineRule="auto"/>
      </w:pPr>
      <w:r>
        <w:separator/>
      </w:r>
    </w:p>
  </w:footnote>
  <w:footnote w:type="continuationSeparator" w:id="0">
    <w:p w:rsidR="00143A39" w:rsidRDefault="00143A39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DE" w:rsidRDefault="00782ADE" w:rsidP="00782ADE">
    <w:pPr>
      <w:pStyle w:val="En-tte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9190E9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B435A"/>
    <w:multiLevelType w:val="hybridMultilevel"/>
    <w:tmpl w:val="A39C0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A2EAB"/>
    <w:multiLevelType w:val="hybridMultilevel"/>
    <w:tmpl w:val="BEBCE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E1F91"/>
    <w:multiLevelType w:val="hybridMultilevel"/>
    <w:tmpl w:val="07280A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82"/>
    <w:rsid w:val="00022F49"/>
    <w:rsid w:val="00026960"/>
    <w:rsid w:val="000356C5"/>
    <w:rsid w:val="00036AF1"/>
    <w:rsid w:val="000D121C"/>
    <w:rsid w:val="000D517A"/>
    <w:rsid w:val="000D7DF8"/>
    <w:rsid w:val="001227C5"/>
    <w:rsid w:val="00135329"/>
    <w:rsid w:val="00143A39"/>
    <w:rsid w:val="0017641D"/>
    <w:rsid w:val="0017646B"/>
    <w:rsid w:val="00202292"/>
    <w:rsid w:val="00250E29"/>
    <w:rsid w:val="00287242"/>
    <w:rsid w:val="002A6B17"/>
    <w:rsid w:val="002B7FE5"/>
    <w:rsid w:val="0030172B"/>
    <w:rsid w:val="0033009D"/>
    <w:rsid w:val="00331FF6"/>
    <w:rsid w:val="0037062D"/>
    <w:rsid w:val="00386CD7"/>
    <w:rsid w:val="003C62FC"/>
    <w:rsid w:val="004017F0"/>
    <w:rsid w:val="0040202A"/>
    <w:rsid w:val="00404699"/>
    <w:rsid w:val="00411406"/>
    <w:rsid w:val="00441BE6"/>
    <w:rsid w:val="004A0461"/>
    <w:rsid w:val="004B63A7"/>
    <w:rsid w:val="004C6114"/>
    <w:rsid w:val="004D32AA"/>
    <w:rsid w:val="00543BC5"/>
    <w:rsid w:val="005857A4"/>
    <w:rsid w:val="005D15A2"/>
    <w:rsid w:val="006705A7"/>
    <w:rsid w:val="00676C3C"/>
    <w:rsid w:val="0067735B"/>
    <w:rsid w:val="006A2020"/>
    <w:rsid w:val="006B5082"/>
    <w:rsid w:val="006D6157"/>
    <w:rsid w:val="006F5B95"/>
    <w:rsid w:val="007119BD"/>
    <w:rsid w:val="0076208D"/>
    <w:rsid w:val="00765353"/>
    <w:rsid w:val="007767FF"/>
    <w:rsid w:val="00782ADE"/>
    <w:rsid w:val="007A1B59"/>
    <w:rsid w:val="007A5F86"/>
    <w:rsid w:val="007A6577"/>
    <w:rsid w:val="007E0A2C"/>
    <w:rsid w:val="007E0FAD"/>
    <w:rsid w:val="007F3D5B"/>
    <w:rsid w:val="00834575"/>
    <w:rsid w:val="008944E0"/>
    <w:rsid w:val="008972C5"/>
    <w:rsid w:val="008B0B9C"/>
    <w:rsid w:val="00901A56"/>
    <w:rsid w:val="009155B8"/>
    <w:rsid w:val="0096299B"/>
    <w:rsid w:val="009A5C54"/>
    <w:rsid w:val="00A04F4D"/>
    <w:rsid w:val="00A7521E"/>
    <w:rsid w:val="00AA2C35"/>
    <w:rsid w:val="00AB0336"/>
    <w:rsid w:val="00AB4A96"/>
    <w:rsid w:val="00AC175E"/>
    <w:rsid w:val="00AD7676"/>
    <w:rsid w:val="00B00882"/>
    <w:rsid w:val="00B07ADC"/>
    <w:rsid w:val="00B25FE3"/>
    <w:rsid w:val="00B31ACD"/>
    <w:rsid w:val="00B31D56"/>
    <w:rsid w:val="00B6735D"/>
    <w:rsid w:val="00C1102F"/>
    <w:rsid w:val="00C7683D"/>
    <w:rsid w:val="00C905A9"/>
    <w:rsid w:val="00CA42A4"/>
    <w:rsid w:val="00CB6FC1"/>
    <w:rsid w:val="00CF3691"/>
    <w:rsid w:val="00D050FC"/>
    <w:rsid w:val="00D2593F"/>
    <w:rsid w:val="00D940F0"/>
    <w:rsid w:val="00DB4590"/>
    <w:rsid w:val="00DB7CC8"/>
    <w:rsid w:val="00DD405D"/>
    <w:rsid w:val="00E126C3"/>
    <w:rsid w:val="00E34951"/>
    <w:rsid w:val="00E41820"/>
    <w:rsid w:val="00E549F7"/>
    <w:rsid w:val="00E73564"/>
    <w:rsid w:val="00E80516"/>
    <w:rsid w:val="00EA7A34"/>
    <w:rsid w:val="00EE3AF8"/>
    <w:rsid w:val="00EF616A"/>
    <w:rsid w:val="00F40052"/>
    <w:rsid w:val="00F93013"/>
    <w:rsid w:val="00FA028A"/>
    <w:rsid w:val="00FA035E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30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présentation</vt:lpstr>
      <vt:lpstr>Modèle de présentation</vt:lpstr>
    </vt:vector>
  </TitlesOfParts>
  <Company>Ecole d'ingénieurs et d'architectes de Fribourg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amine</cp:lastModifiedBy>
  <cp:revision>5</cp:revision>
  <cp:lastPrinted>2010-10-05T13:53:00Z</cp:lastPrinted>
  <dcterms:created xsi:type="dcterms:W3CDTF">2010-11-24T08:54:00Z</dcterms:created>
  <dcterms:modified xsi:type="dcterms:W3CDTF">2010-12-15T09:07:00Z</dcterms:modified>
</cp:coreProperties>
</file>
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proofErr w:type="spellStart"/>
      <w:r>
        <w:t>Procès Verbal</w:t>
      </w:r>
      <w:proofErr w:type="spellEnd"/>
      <w:r>
        <w:t xml:space="preserve"> de la Séance </w:t>
      </w:r>
      <w:r w:rsidR="00782ADE">
        <w:t>Nr.</w:t>
      </w:r>
      <w:r w:rsidR="001227C5">
        <w:t>8</w:t>
      </w:r>
      <w:r w:rsidR="000D517A">
        <w:t xml:space="preserve"> du </w:t>
      </w:r>
      <w:r w:rsidR="001227C5">
        <w:t>15</w:t>
      </w:r>
      <w:r w:rsidR="008944E0">
        <w:t>.1</w:t>
      </w:r>
      <w:r w:rsidR="00765353">
        <w:t>2</w:t>
      </w:r>
      <w:r w:rsidR="000D517A">
        <w:t>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 xml:space="preserve">Amine </w:t>
      </w:r>
      <w:proofErr w:type="spellStart"/>
      <w:r w:rsidR="00022F49">
        <w:rPr>
          <w:lang w:val="fr-CH"/>
        </w:rPr>
        <w:t>Derbel</w:t>
      </w:r>
      <w:proofErr w:type="spellEnd"/>
      <w:r w:rsidR="00022F49">
        <w:rPr>
          <w:lang w:val="fr-CH"/>
        </w:rPr>
        <w:t xml:space="preserve">, Robin </w:t>
      </w:r>
      <w:proofErr w:type="spellStart"/>
      <w:r w:rsidR="00022F49">
        <w:rPr>
          <w:lang w:val="fr-CH"/>
        </w:rPr>
        <w:t>Franzi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 xml:space="preserve">François </w:t>
      </w:r>
      <w:proofErr w:type="spellStart"/>
      <w:r w:rsidR="00022F49">
        <w:rPr>
          <w:lang w:val="fr-CH"/>
        </w:rPr>
        <w:t>Kilchoer</w:t>
      </w:r>
      <w:proofErr w:type="spellEnd"/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1227C5">
        <w:rPr>
          <w:lang w:val="fr-CH"/>
        </w:rPr>
        <w:t>15</w:t>
      </w:r>
      <w:r w:rsidR="00135329">
        <w:rPr>
          <w:lang w:val="fr-CH"/>
        </w:rPr>
        <w:t>.1</w:t>
      </w:r>
      <w:r w:rsidR="00765353">
        <w:rPr>
          <w:lang w:val="fr-CH"/>
        </w:rPr>
        <w:t>2</w:t>
      </w:r>
      <w:r w:rsidR="00135329">
        <w:rPr>
          <w:lang w:val="fr-CH"/>
        </w:rPr>
        <w:t>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8944E0">
        <w:rPr>
          <w:lang w:val="fr-CH"/>
        </w:rPr>
        <w:t>9h</w:t>
      </w:r>
      <w:r w:rsidR="001227C5">
        <w:rPr>
          <w:lang w:val="fr-CH"/>
        </w:rPr>
        <w:t>3</w:t>
      </w:r>
      <w:r w:rsidR="008944E0">
        <w:rPr>
          <w:lang w:val="fr-CH"/>
        </w:rPr>
        <w:t>0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1227C5">
        <w:rPr>
          <w:lang w:val="fr-CH"/>
        </w:rPr>
        <w:t>25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C905A9" w:rsidRPr="0037062D" w:rsidRDefault="00782ADE" w:rsidP="0037062D">
      <w:pPr>
        <w:pStyle w:val="Titre2"/>
        <w:numPr>
          <w:ilvl w:val="0"/>
          <w:numId w:val="0"/>
        </w:numPr>
      </w:pPr>
      <w:r>
        <w:t>Contenu de la séance</w:t>
      </w:r>
    </w:p>
    <w:p w:rsidR="00765353" w:rsidRDefault="0037062D" w:rsidP="00220A6F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 xml:space="preserve">Présentation </w:t>
      </w:r>
      <w:r w:rsidR="00765353">
        <w:rPr>
          <w:lang w:val="fr-CH"/>
        </w:rPr>
        <w:t xml:space="preserve">de la structure du fichier </w:t>
      </w:r>
      <w:proofErr w:type="spellStart"/>
      <w:r w:rsidR="00765353">
        <w:rPr>
          <w:lang w:val="fr-CH"/>
        </w:rPr>
        <w:t>elf</w:t>
      </w:r>
      <w:proofErr w:type="spellEnd"/>
      <w:r w:rsidR="00765353">
        <w:rPr>
          <w:lang w:val="fr-CH"/>
        </w:rPr>
        <w:t xml:space="preserve"> avec les différentes sections</w:t>
      </w:r>
      <w:r w:rsidR="00220A6F">
        <w:rPr>
          <w:lang w:val="fr-CH"/>
        </w:rPr>
        <w:t xml:space="preserve"> à modifier</w:t>
      </w:r>
    </w:p>
    <w:p w:rsidR="00220A6F" w:rsidRDefault="00220A6F" w:rsidP="00220A6F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de la structure des sections qui comportent des changements lors d’un ajout de code</w:t>
      </w:r>
    </w:p>
    <w:p w:rsidR="00220A6F" w:rsidRDefault="00220A6F" w:rsidP="00220A6F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Présentation du code et de son fonctionnement général, il permet jusqu’à maintenant de :</w:t>
      </w:r>
    </w:p>
    <w:p w:rsidR="00220A6F" w:rsidRDefault="00220A6F" w:rsidP="00220A6F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Faire un update de la taille contenue dans la section header .</w:t>
      </w:r>
      <w:proofErr w:type="spellStart"/>
      <w:r>
        <w:rPr>
          <w:lang w:val="fr-CH"/>
        </w:rPr>
        <w:t>text</w:t>
      </w:r>
      <w:proofErr w:type="spellEnd"/>
    </w:p>
    <w:p w:rsidR="00220A6F" w:rsidRDefault="00220A6F" w:rsidP="00220A6F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 xml:space="preserve">Faire un update des adresses et offset </w:t>
      </w:r>
      <w:bookmarkStart w:id="0" w:name="_GoBack"/>
      <w:bookmarkEnd w:id="0"/>
      <w:r w:rsidR="00E97191">
        <w:rPr>
          <w:lang w:val="fr-CH"/>
        </w:rPr>
        <w:t>dans toutes les sections headers qui</w:t>
      </w:r>
      <w:r>
        <w:rPr>
          <w:lang w:val="fr-CH"/>
        </w:rPr>
        <w:t xml:space="preserve"> suivent</w:t>
      </w:r>
    </w:p>
    <w:p w:rsidR="00220A6F" w:rsidRDefault="00220A6F" w:rsidP="00220A6F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Faire un update dans toutes les sections du programme, à part celle de .</w:t>
      </w:r>
      <w:proofErr w:type="spellStart"/>
      <w:r>
        <w:rPr>
          <w:lang w:val="fr-CH"/>
        </w:rPr>
        <w:t>text</w:t>
      </w:r>
      <w:proofErr w:type="spellEnd"/>
    </w:p>
    <w:p w:rsidR="00220A6F" w:rsidRDefault="00220A6F" w:rsidP="00220A6F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Nous ne trouvons pas de structure logique pour les modifications dans le .</w:t>
      </w:r>
      <w:proofErr w:type="spellStart"/>
      <w:r>
        <w:rPr>
          <w:lang w:val="fr-CH"/>
        </w:rPr>
        <w:t>text</w:t>
      </w:r>
      <w:proofErr w:type="spellEnd"/>
    </w:p>
    <w:p w:rsidR="00DB7BB2" w:rsidRDefault="00220A6F" w:rsidP="00DB7BB2">
      <w:pPr>
        <w:pStyle w:val="Paragraphedeliste"/>
        <w:numPr>
          <w:ilvl w:val="1"/>
          <w:numId w:val="14"/>
        </w:numPr>
        <w:rPr>
          <w:lang w:val="fr-CH"/>
        </w:rPr>
      </w:pPr>
      <w:r>
        <w:rPr>
          <w:lang w:val="fr-CH"/>
        </w:rPr>
        <w:t>Suggestion de parcourir cette sectio</w:t>
      </w:r>
      <w:r w:rsidR="00DB7BB2">
        <w:rPr>
          <w:lang w:val="fr-CH"/>
        </w:rPr>
        <w:t>n et de décoder les instructions</w:t>
      </w:r>
    </w:p>
    <w:p w:rsidR="00DB7BB2" w:rsidRPr="00DB7BB2" w:rsidRDefault="00DB7BB2" w:rsidP="00DB7BB2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Nous avons trouvé une adresse qui change dans  la section .</w:t>
      </w:r>
      <w:proofErr w:type="spellStart"/>
      <w:r>
        <w:rPr>
          <w:lang w:val="fr-CH"/>
        </w:rPr>
        <w:t>plt</w:t>
      </w:r>
      <w:proofErr w:type="spellEnd"/>
      <w:r>
        <w:rPr>
          <w:lang w:val="fr-CH"/>
        </w:rPr>
        <w:t xml:space="preserve"> alors qu’elle ne devait pas augmenter après le rajout de code vu qu’elle se trouve avant l’adresse du code injecté.</w:t>
      </w:r>
    </w:p>
    <w:p w:rsidR="00E80516" w:rsidRDefault="00E80516" w:rsidP="00E80516">
      <w:pPr>
        <w:pStyle w:val="Paragraphedeliste"/>
        <w:rPr>
          <w:lang w:val="fr-CH"/>
        </w:rPr>
      </w:pPr>
    </w:p>
    <w:p w:rsidR="00E80516" w:rsidRDefault="00E80516" w:rsidP="00E80516">
      <w:pPr>
        <w:pStyle w:val="Paragraphedeliste"/>
        <w:rPr>
          <w:u w:val="single"/>
          <w:lang w:val="fr-CH"/>
        </w:rPr>
      </w:pPr>
      <w:r w:rsidRPr="00E80516">
        <w:rPr>
          <w:u w:val="single"/>
          <w:lang w:val="fr-CH"/>
        </w:rPr>
        <w:t>Pour la prochaine séance :</w:t>
      </w:r>
    </w:p>
    <w:p w:rsidR="00E80516" w:rsidRPr="00E80516" w:rsidRDefault="00E80516" w:rsidP="00E80516">
      <w:pPr>
        <w:pStyle w:val="Paragraphedeliste"/>
        <w:rPr>
          <w:u w:val="single"/>
          <w:lang w:val="fr-CH"/>
        </w:rPr>
      </w:pPr>
    </w:p>
    <w:p w:rsidR="008972C5" w:rsidRDefault="00DB7BB2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Trouver l’utilité de l’adresse contenue dans la section .</w:t>
      </w:r>
      <w:proofErr w:type="spellStart"/>
      <w:r>
        <w:rPr>
          <w:lang w:val="fr-CH"/>
        </w:rPr>
        <w:t>plt</w:t>
      </w:r>
      <w:proofErr w:type="spellEnd"/>
      <w:r>
        <w:rPr>
          <w:lang w:val="fr-CH"/>
        </w:rPr>
        <w:t xml:space="preserve"> et la changer (ou pas) en conséquent</w:t>
      </w:r>
    </w:p>
    <w:p w:rsidR="00DB7BB2" w:rsidRDefault="00DB7BB2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Réussir à décoder toutes les instructions dans le .</w:t>
      </w:r>
      <w:proofErr w:type="spellStart"/>
      <w:r>
        <w:rPr>
          <w:lang w:val="fr-CH"/>
        </w:rPr>
        <w:t>text</w:t>
      </w:r>
      <w:proofErr w:type="spellEnd"/>
      <w:r>
        <w:rPr>
          <w:lang w:val="fr-CH"/>
        </w:rPr>
        <w:t xml:space="preserve"> et faire un update des adresses et offsets</w:t>
      </w:r>
    </w:p>
    <w:p w:rsidR="00DB7BB2" w:rsidRPr="00C905A9" w:rsidRDefault="00DB7BB2" w:rsidP="006F5B95">
      <w:pPr>
        <w:pStyle w:val="Paragraphedeliste"/>
        <w:numPr>
          <w:ilvl w:val="0"/>
          <w:numId w:val="14"/>
        </w:numPr>
        <w:rPr>
          <w:lang w:val="fr-CH"/>
        </w:rPr>
      </w:pPr>
      <w:r>
        <w:rPr>
          <w:lang w:val="fr-CH"/>
        </w:rPr>
        <w:t>Compléter le code pour qu’il fonctionne correctement (injection de code + update)</w:t>
      </w:r>
    </w:p>
    <w:sectPr w:rsidR="00DB7BB2" w:rsidRPr="00C905A9" w:rsidSect="00782ADE">
      <w:headerReference w:type="default" r:id="rId8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2C" w:rsidRDefault="005B372C" w:rsidP="00782ADE">
      <w:pPr>
        <w:spacing w:after="0" w:line="240" w:lineRule="auto"/>
      </w:pPr>
      <w:r>
        <w:separator/>
      </w:r>
    </w:p>
  </w:endnote>
  <w:endnote w:type="continuationSeparator" w:id="0">
    <w:p w:rsidR="005B372C" w:rsidRDefault="005B372C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2C" w:rsidRDefault="005B372C" w:rsidP="00782ADE">
      <w:pPr>
        <w:spacing w:after="0" w:line="240" w:lineRule="auto"/>
      </w:pPr>
      <w:r>
        <w:separator/>
      </w:r>
    </w:p>
  </w:footnote>
  <w:footnote w:type="continuationSeparator" w:id="0">
    <w:p w:rsidR="005B372C" w:rsidRDefault="005B372C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B435A"/>
    <w:multiLevelType w:val="hybridMultilevel"/>
    <w:tmpl w:val="58A8B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A2EAB"/>
    <w:multiLevelType w:val="hybridMultilevel"/>
    <w:tmpl w:val="BEBC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227C5"/>
    <w:rsid w:val="00135329"/>
    <w:rsid w:val="0017641D"/>
    <w:rsid w:val="0017646B"/>
    <w:rsid w:val="00202292"/>
    <w:rsid w:val="00220A6F"/>
    <w:rsid w:val="00250E29"/>
    <w:rsid w:val="00287242"/>
    <w:rsid w:val="002A6B17"/>
    <w:rsid w:val="002B7FE5"/>
    <w:rsid w:val="0030172B"/>
    <w:rsid w:val="0033009D"/>
    <w:rsid w:val="00331FF6"/>
    <w:rsid w:val="0037062D"/>
    <w:rsid w:val="00386CD7"/>
    <w:rsid w:val="003C62FC"/>
    <w:rsid w:val="004017F0"/>
    <w:rsid w:val="0040202A"/>
    <w:rsid w:val="00404699"/>
    <w:rsid w:val="00411406"/>
    <w:rsid w:val="00441BE6"/>
    <w:rsid w:val="004A0461"/>
    <w:rsid w:val="004B63A7"/>
    <w:rsid w:val="004C6114"/>
    <w:rsid w:val="004D32AA"/>
    <w:rsid w:val="00543BC5"/>
    <w:rsid w:val="005857A4"/>
    <w:rsid w:val="005B372C"/>
    <w:rsid w:val="005D15A2"/>
    <w:rsid w:val="006705A7"/>
    <w:rsid w:val="00676C3C"/>
    <w:rsid w:val="0067735B"/>
    <w:rsid w:val="006A2020"/>
    <w:rsid w:val="006B5082"/>
    <w:rsid w:val="006D6157"/>
    <w:rsid w:val="006F5B95"/>
    <w:rsid w:val="007119BD"/>
    <w:rsid w:val="0076208D"/>
    <w:rsid w:val="00765353"/>
    <w:rsid w:val="007767FF"/>
    <w:rsid w:val="00782ADE"/>
    <w:rsid w:val="007A1B59"/>
    <w:rsid w:val="007A5F86"/>
    <w:rsid w:val="007A6577"/>
    <w:rsid w:val="007E0A2C"/>
    <w:rsid w:val="007E0FAD"/>
    <w:rsid w:val="007F3D5B"/>
    <w:rsid w:val="00834575"/>
    <w:rsid w:val="008944E0"/>
    <w:rsid w:val="008972C5"/>
    <w:rsid w:val="008B0B9C"/>
    <w:rsid w:val="00901A56"/>
    <w:rsid w:val="009155B8"/>
    <w:rsid w:val="0096299B"/>
    <w:rsid w:val="009A5C54"/>
    <w:rsid w:val="00A04F4D"/>
    <w:rsid w:val="00A7521E"/>
    <w:rsid w:val="00AA2C35"/>
    <w:rsid w:val="00AB0336"/>
    <w:rsid w:val="00AB4A96"/>
    <w:rsid w:val="00AC175E"/>
    <w:rsid w:val="00AD7676"/>
    <w:rsid w:val="00B00882"/>
    <w:rsid w:val="00B07ADC"/>
    <w:rsid w:val="00B25FE3"/>
    <w:rsid w:val="00B31ACD"/>
    <w:rsid w:val="00B31D56"/>
    <w:rsid w:val="00B6735D"/>
    <w:rsid w:val="00C1102F"/>
    <w:rsid w:val="00C7683D"/>
    <w:rsid w:val="00C905A9"/>
    <w:rsid w:val="00CA42A4"/>
    <w:rsid w:val="00CB6FC1"/>
    <w:rsid w:val="00CF3691"/>
    <w:rsid w:val="00D050FC"/>
    <w:rsid w:val="00D2593F"/>
    <w:rsid w:val="00D940F0"/>
    <w:rsid w:val="00DB4590"/>
    <w:rsid w:val="00DB7BB2"/>
    <w:rsid w:val="00DB7CC8"/>
    <w:rsid w:val="00DD405D"/>
    <w:rsid w:val="00E126C3"/>
    <w:rsid w:val="00E34951"/>
    <w:rsid w:val="00E41820"/>
    <w:rsid w:val="00E549F7"/>
    <w:rsid w:val="00E73564"/>
    <w:rsid w:val="00E80516"/>
    <w:rsid w:val="00E97191"/>
    <w:rsid w:val="00EA7A34"/>
    <w:rsid w:val="00EE3AF8"/>
    <w:rsid w:val="00EF616A"/>
    <w:rsid w:val="00F40052"/>
    <w:rsid w:val="00F93013"/>
    <w:rsid w:val="00FA028A"/>
    <w:rsid w:val="00FA035E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2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présentation</vt:lpstr>
      <vt:lpstr>Modèle de présentation</vt:lpstr>
    </vt:vector>
  </TitlesOfParts>
  <Company>Ecole d'ingénieurs et d'architectes de Fribourg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3</cp:revision>
  <cp:lastPrinted>2010-10-05T13:53:00Z</cp:lastPrinted>
  <dcterms:created xsi:type="dcterms:W3CDTF">2010-12-15T09:21:00Z</dcterms:created>
  <dcterms:modified xsi:type="dcterms:W3CDTF">2010-12-15T09:23:00Z</dcterms:modified>
</cp:coreProperties>
</file>
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92" w:rsidRDefault="00441BE6" w:rsidP="00782ADE">
      <w:pPr>
        <w:pStyle w:val="Titre1"/>
        <w:numPr>
          <w:ilvl w:val="0"/>
          <w:numId w:val="0"/>
        </w:numPr>
        <w:ind w:left="360" w:hanging="360"/>
      </w:pPr>
      <w:proofErr w:type="spellStart"/>
      <w:r>
        <w:t>Procès Verbal</w:t>
      </w:r>
      <w:proofErr w:type="spellEnd"/>
      <w:r>
        <w:t xml:space="preserve"> de la Séance </w:t>
      </w:r>
      <w:r w:rsidR="00782ADE">
        <w:t>Nr.</w:t>
      </w:r>
      <w:r w:rsidR="0037062D">
        <w:t>6</w:t>
      </w:r>
      <w:r w:rsidR="000D517A">
        <w:t xml:space="preserve"> du </w:t>
      </w:r>
      <w:r w:rsidR="0037062D">
        <w:t>24</w:t>
      </w:r>
      <w:r w:rsidR="008944E0">
        <w:t>.11</w:t>
      </w:r>
      <w:r w:rsidR="000D517A">
        <w:t>.2010</w:t>
      </w:r>
    </w:p>
    <w:p w:rsidR="00782ADE" w:rsidRDefault="00782ADE" w:rsidP="00782ADE">
      <w:pPr>
        <w:pStyle w:val="Titre2"/>
        <w:numPr>
          <w:ilvl w:val="0"/>
          <w:numId w:val="0"/>
        </w:numPr>
        <w:ind w:left="420" w:hanging="420"/>
      </w:pPr>
      <w:r>
        <w:t>Intervenants</w:t>
      </w:r>
    </w:p>
    <w:p w:rsidR="00782ADE" w:rsidRDefault="00676C3C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>
        <w:rPr>
          <w:lang w:val="fr-CH"/>
        </w:rPr>
        <w:br/>
      </w:r>
      <w:r w:rsidR="00022F49" w:rsidRPr="00E549F7">
        <w:rPr>
          <w:rStyle w:val="Titre4Char"/>
          <w:lang w:val="fr-CH"/>
        </w:rPr>
        <w:t>Etudiants</w:t>
      </w:r>
      <w:r w:rsidR="00022F49">
        <w:rPr>
          <w:lang w:val="fr-CH"/>
        </w:rPr>
        <w:tab/>
        <w:t xml:space="preserve">Amine </w:t>
      </w:r>
      <w:proofErr w:type="spellStart"/>
      <w:r w:rsidR="00022F49">
        <w:rPr>
          <w:lang w:val="fr-CH"/>
        </w:rPr>
        <w:t>Derbel</w:t>
      </w:r>
      <w:proofErr w:type="spellEnd"/>
      <w:r w:rsidR="00022F49">
        <w:rPr>
          <w:lang w:val="fr-CH"/>
        </w:rPr>
        <w:t xml:space="preserve">, Robin </w:t>
      </w:r>
      <w:proofErr w:type="spellStart"/>
      <w:r w:rsidR="00022F49">
        <w:rPr>
          <w:lang w:val="fr-CH"/>
        </w:rPr>
        <w:t>Franzi</w:t>
      </w:r>
      <w:proofErr w:type="spellEnd"/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Professeur</w:t>
      </w:r>
      <w:r>
        <w:rPr>
          <w:lang w:val="fr-CH"/>
        </w:rPr>
        <w:tab/>
      </w:r>
      <w:r w:rsidR="00022F49">
        <w:rPr>
          <w:lang w:val="fr-CH"/>
        </w:rPr>
        <w:t xml:space="preserve">François </w:t>
      </w:r>
      <w:proofErr w:type="spellStart"/>
      <w:r w:rsidR="00022F49">
        <w:rPr>
          <w:lang w:val="fr-CH"/>
        </w:rPr>
        <w:t>Kilchoer</w:t>
      </w:r>
      <w:proofErr w:type="spellEnd"/>
      <w:r w:rsidR="008944E0">
        <w:rPr>
          <w:lang w:val="fr-CH"/>
        </w:rPr>
        <w:t>, Jean-Roland Schuler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Lieu et date</w:t>
      </w:r>
      <w:r w:rsidR="00022F49">
        <w:rPr>
          <w:lang w:val="fr-CH"/>
        </w:rPr>
        <w:tab/>
        <w:t xml:space="preserve">Salle </w:t>
      </w:r>
      <w:r w:rsidR="00135329">
        <w:rPr>
          <w:lang w:val="fr-CH"/>
        </w:rPr>
        <w:t>D2007</w:t>
      </w:r>
      <w:r w:rsidR="00022F49">
        <w:rPr>
          <w:lang w:val="fr-CH"/>
        </w:rPr>
        <w:t xml:space="preserve">, </w:t>
      </w:r>
      <w:r w:rsidR="0037062D">
        <w:rPr>
          <w:lang w:val="fr-CH"/>
        </w:rPr>
        <w:t>24</w:t>
      </w:r>
      <w:r w:rsidR="00135329">
        <w:rPr>
          <w:lang w:val="fr-CH"/>
        </w:rPr>
        <w:t>.1</w:t>
      </w:r>
      <w:r w:rsidR="008944E0">
        <w:rPr>
          <w:lang w:val="fr-CH"/>
        </w:rPr>
        <w:t>1</w:t>
      </w:r>
      <w:r w:rsidR="00135329">
        <w:rPr>
          <w:lang w:val="fr-CH"/>
        </w:rPr>
        <w:t>.2010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82ADE">
        <w:rPr>
          <w:b/>
          <w:lang w:val="fr-CH"/>
        </w:rPr>
        <w:t>Heure</w:t>
      </w:r>
      <w:r w:rsidR="00135329">
        <w:rPr>
          <w:lang w:val="fr-CH"/>
        </w:rPr>
        <w:tab/>
      </w:r>
      <w:r w:rsidR="008944E0">
        <w:rPr>
          <w:lang w:val="fr-CH"/>
        </w:rPr>
        <w:t>9h00</w:t>
      </w:r>
    </w:p>
    <w:p w:rsidR="007767FF" w:rsidRDefault="007767FF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767FF">
        <w:rPr>
          <w:b/>
          <w:lang w:val="fr-CH"/>
        </w:rPr>
        <w:t>Durée</w:t>
      </w:r>
      <w:r w:rsidR="00135329">
        <w:rPr>
          <w:lang w:val="fr-CH"/>
        </w:rPr>
        <w:tab/>
      </w:r>
      <w:r w:rsidR="0037062D">
        <w:rPr>
          <w:lang w:val="fr-CH"/>
        </w:rPr>
        <w:t>30</w:t>
      </w:r>
      <w:r>
        <w:rPr>
          <w:lang w:val="fr-CH"/>
        </w:rPr>
        <w:t>’</w:t>
      </w:r>
    </w:p>
    <w:p w:rsidR="00782ADE" w:rsidRPr="00E549F7" w:rsidRDefault="00782ADE" w:rsidP="00782ADE">
      <w:pPr>
        <w:rPr>
          <w:lang w:val="fr-CH"/>
        </w:rPr>
      </w:pPr>
    </w:p>
    <w:p w:rsidR="00C905A9" w:rsidRPr="0037062D" w:rsidRDefault="00782ADE" w:rsidP="0037062D">
      <w:pPr>
        <w:pStyle w:val="Titre2"/>
        <w:numPr>
          <w:ilvl w:val="0"/>
          <w:numId w:val="0"/>
        </w:numPr>
      </w:pPr>
      <w:r>
        <w:t>Contenu de la séance</w:t>
      </w:r>
    </w:p>
    <w:p w:rsidR="00C905A9" w:rsidRDefault="0037062D" w:rsidP="00C905A9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Présentation de l’erreur de segmentation lors de la modification d’un fichier </w:t>
      </w:r>
      <w:proofErr w:type="spellStart"/>
      <w:r>
        <w:rPr>
          <w:lang w:val="fr-CH"/>
        </w:rPr>
        <w:t>elf</w:t>
      </w:r>
      <w:proofErr w:type="spellEnd"/>
    </w:p>
    <w:p w:rsidR="0037062D" w:rsidRDefault="0037062D" w:rsidP="0037062D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 xml:space="preserve">Il faudra modifier les pointeurs de sections après la manipulation </w:t>
      </w:r>
      <w:proofErr w:type="gramStart"/>
      <w:r>
        <w:rPr>
          <w:lang w:val="fr-CH"/>
        </w:rPr>
        <w:t>du</w:t>
      </w:r>
      <w:proofErr w:type="gramEnd"/>
      <w:r>
        <w:rPr>
          <w:lang w:val="fr-CH"/>
        </w:rPr>
        <w:t xml:space="preserve"> main</w:t>
      </w:r>
      <w:r w:rsidR="006705A7">
        <w:rPr>
          <w:lang w:val="fr-CH"/>
        </w:rPr>
        <w:t>.</w:t>
      </w:r>
    </w:p>
    <w:p w:rsidR="0037062D" w:rsidRDefault="0037062D" w:rsidP="0037062D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 xml:space="preserve">Il faudra voir s’il y </w:t>
      </w:r>
      <w:proofErr w:type="spellStart"/>
      <w:r>
        <w:rPr>
          <w:lang w:val="fr-CH"/>
        </w:rPr>
        <w:t>à</w:t>
      </w:r>
      <w:proofErr w:type="spellEnd"/>
      <w:r>
        <w:rPr>
          <w:lang w:val="fr-CH"/>
        </w:rPr>
        <w:t xml:space="preserve"> des jumps où d’autres instructions qui seraient liés </w:t>
      </w:r>
      <w:r w:rsidR="006705A7">
        <w:rPr>
          <w:lang w:val="fr-CH"/>
        </w:rPr>
        <w:t>à l’adresse où l’instruction a été changée.</w:t>
      </w:r>
    </w:p>
    <w:p w:rsidR="0037062D" w:rsidRDefault="0037062D" w:rsidP="00C905A9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Présentation de la structure des fichiers avec et sans </w:t>
      </w:r>
      <w:proofErr w:type="spellStart"/>
      <w:r>
        <w:rPr>
          <w:lang w:val="fr-CH"/>
        </w:rPr>
        <w:t>debug</w:t>
      </w:r>
      <w:proofErr w:type="spellEnd"/>
    </w:p>
    <w:p w:rsidR="00C905A9" w:rsidRDefault="0037062D" w:rsidP="00C905A9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Présentation d’un code pour lire et afficher des fichiers en format hexadécimal</w:t>
      </w:r>
    </w:p>
    <w:p w:rsidR="006705A7" w:rsidRDefault="006705A7" w:rsidP="006705A7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 xml:space="preserve">Il faudra allouer la mémoire autrement (faire un </w:t>
      </w:r>
      <w:proofErr w:type="spellStart"/>
      <w:r>
        <w:rPr>
          <w:lang w:val="fr-CH"/>
        </w:rPr>
        <w:t>buffer</w:t>
      </w:r>
      <w:proofErr w:type="spellEnd"/>
      <w:r>
        <w:rPr>
          <w:lang w:val="fr-CH"/>
        </w:rPr>
        <w:t xml:space="preserve"> qui se déplace sur le fichier au lieu de prendre tout le fichier en mémoire)</w:t>
      </w:r>
    </w:p>
    <w:p w:rsidR="006705A7" w:rsidRDefault="006705A7" w:rsidP="006705A7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>Proposition de créer des fichiers et d’y écrire les parties qu’on aimerait modifier.</w:t>
      </w:r>
    </w:p>
    <w:p w:rsidR="006705A7" w:rsidRDefault="006705A7" w:rsidP="006705A7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>Créer des structures pour manipuler les sections</w:t>
      </w:r>
    </w:p>
    <w:p w:rsidR="00E80516" w:rsidRDefault="00E80516" w:rsidP="00E80516">
      <w:pPr>
        <w:pStyle w:val="Paragraphedeliste"/>
        <w:rPr>
          <w:lang w:val="fr-CH"/>
        </w:rPr>
      </w:pPr>
    </w:p>
    <w:p w:rsidR="00E80516" w:rsidRDefault="00E80516" w:rsidP="00E80516">
      <w:pPr>
        <w:pStyle w:val="Paragraphedeliste"/>
        <w:rPr>
          <w:lang w:val="fr-CH"/>
        </w:rPr>
      </w:pPr>
    </w:p>
    <w:p w:rsidR="00E80516" w:rsidRDefault="00E80516" w:rsidP="00E80516">
      <w:pPr>
        <w:pStyle w:val="Paragraphedeliste"/>
        <w:rPr>
          <w:u w:val="single"/>
          <w:lang w:val="fr-CH"/>
        </w:rPr>
      </w:pPr>
      <w:r w:rsidRPr="00E80516">
        <w:rPr>
          <w:u w:val="single"/>
          <w:lang w:val="fr-CH"/>
        </w:rPr>
        <w:t>Pour la prochaine séance :</w:t>
      </w:r>
    </w:p>
    <w:p w:rsidR="00E80516" w:rsidRPr="00E80516" w:rsidRDefault="00E80516" w:rsidP="00E80516">
      <w:pPr>
        <w:pStyle w:val="Paragraphedeliste"/>
        <w:rPr>
          <w:u w:val="single"/>
          <w:lang w:val="fr-CH"/>
        </w:rPr>
      </w:pPr>
    </w:p>
    <w:p w:rsidR="00B07ADC" w:rsidRDefault="00B07ADC" w:rsidP="00E8051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Présenter une structure claire des différentes sections du fichier </w:t>
      </w:r>
      <w:proofErr w:type="spellStart"/>
      <w:r>
        <w:rPr>
          <w:lang w:val="fr-CH"/>
        </w:rPr>
        <w:t>elf</w:t>
      </w:r>
      <w:proofErr w:type="spellEnd"/>
    </w:p>
    <w:p w:rsidR="00B07ADC" w:rsidRDefault="00B07ADC" w:rsidP="00E8051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Faire des tests de modification dans </w:t>
      </w:r>
      <w:proofErr w:type="gramStart"/>
      <w:r>
        <w:rPr>
          <w:lang w:val="fr-CH"/>
        </w:rPr>
        <w:t>le</w:t>
      </w:r>
      <w:proofErr w:type="gramEnd"/>
      <w:r>
        <w:rPr>
          <w:lang w:val="fr-CH"/>
        </w:rPr>
        <w:t xml:space="preserve"> main et des pointeurs de section</w:t>
      </w:r>
    </w:p>
    <w:p w:rsidR="00B07ADC" w:rsidRPr="00B07ADC" w:rsidRDefault="00B07ADC" w:rsidP="00B07ADC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Programmer des structures pour les différents champs</w:t>
      </w:r>
    </w:p>
    <w:p w:rsidR="00FF3EEB" w:rsidRDefault="00B07ADC" w:rsidP="00E8051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Modifier le programme pour qu’il fonctionne comme proposé ci haut</w:t>
      </w:r>
      <w:bookmarkStart w:id="0" w:name="_GoBack"/>
      <w:bookmarkEnd w:id="0"/>
    </w:p>
    <w:p w:rsidR="00B07ADC" w:rsidRPr="00C905A9" w:rsidRDefault="00B07ADC" w:rsidP="00B07ADC">
      <w:pPr>
        <w:pStyle w:val="Paragraphedeliste"/>
        <w:rPr>
          <w:lang w:val="fr-CH"/>
        </w:rPr>
      </w:pPr>
    </w:p>
    <w:sectPr w:rsidR="00B07ADC" w:rsidRPr="00C905A9" w:rsidSect="00782ADE">
      <w:headerReference w:type="default" r:id="rId8"/>
      <w:pgSz w:w="11906" w:h="16838"/>
      <w:pgMar w:top="23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F86" w:rsidRDefault="007A5F86" w:rsidP="00782ADE">
      <w:pPr>
        <w:spacing w:after="0" w:line="240" w:lineRule="auto"/>
      </w:pPr>
      <w:r>
        <w:separator/>
      </w:r>
    </w:p>
  </w:endnote>
  <w:endnote w:type="continuationSeparator" w:id="0">
    <w:p w:rsidR="007A5F86" w:rsidRDefault="007A5F86" w:rsidP="0078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F86" w:rsidRDefault="007A5F86" w:rsidP="00782ADE">
      <w:pPr>
        <w:spacing w:after="0" w:line="240" w:lineRule="auto"/>
      </w:pPr>
      <w:r>
        <w:separator/>
      </w:r>
    </w:p>
  </w:footnote>
  <w:footnote w:type="continuationSeparator" w:id="0">
    <w:p w:rsidR="007A5F86" w:rsidRDefault="007A5F86" w:rsidP="0078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DE" w:rsidRDefault="00782ADE" w:rsidP="00782ADE">
    <w:pPr>
      <w:pStyle w:val="En-tte"/>
      <w:jc w:val="center"/>
    </w:pPr>
    <w:r>
      <w:rPr>
        <w:noProof/>
        <w:lang w:val="fr-CH" w:eastAsia="fr-CH" w:bidi="ar-SA"/>
      </w:rPr>
      <w:drawing>
        <wp:inline distT="0" distB="0" distL="0" distR="0">
          <wp:extent cx="5035985" cy="748847"/>
          <wp:effectExtent l="19050" t="0" r="0" b="0"/>
          <wp:docPr id="1" name="Picture 0" descr="eiafr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iafr_bl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0316" cy="749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7239"/>
    <w:multiLevelType w:val="hybridMultilevel"/>
    <w:tmpl w:val="6AB04D1A"/>
    <w:lvl w:ilvl="0" w:tplc="56C65B40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B7C02"/>
    <w:multiLevelType w:val="hybridMultilevel"/>
    <w:tmpl w:val="478C23F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F294C"/>
    <w:multiLevelType w:val="hybridMultilevel"/>
    <w:tmpl w:val="9190E9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33735"/>
    <w:multiLevelType w:val="hybridMultilevel"/>
    <w:tmpl w:val="463AB5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738E7"/>
    <w:multiLevelType w:val="multilevel"/>
    <w:tmpl w:val="09823F1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37D60E6"/>
    <w:multiLevelType w:val="hybridMultilevel"/>
    <w:tmpl w:val="FD8A3B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0609F"/>
    <w:multiLevelType w:val="hybridMultilevel"/>
    <w:tmpl w:val="D9FAFD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C65A6"/>
    <w:multiLevelType w:val="hybridMultilevel"/>
    <w:tmpl w:val="97DAF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9546B"/>
    <w:multiLevelType w:val="hybridMultilevel"/>
    <w:tmpl w:val="95243530"/>
    <w:lvl w:ilvl="0" w:tplc="10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B46326"/>
    <w:multiLevelType w:val="hybridMultilevel"/>
    <w:tmpl w:val="FDD8CBB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3B435A"/>
    <w:multiLevelType w:val="hybridMultilevel"/>
    <w:tmpl w:val="A39C0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A2EAB"/>
    <w:multiLevelType w:val="hybridMultilevel"/>
    <w:tmpl w:val="BEBCE1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7441A8"/>
    <w:multiLevelType w:val="hybridMultilevel"/>
    <w:tmpl w:val="371CB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E1F91"/>
    <w:multiLevelType w:val="hybridMultilevel"/>
    <w:tmpl w:val="07280A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12"/>
  </w:num>
  <w:num w:numId="10">
    <w:abstractNumId w:val="6"/>
  </w:num>
  <w:num w:numId="11">
    <w:abstractNumId w:val="2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82"/>
    <w:rsid w:val="00022F49"/>
    <w:rsid w:val="00026960"/>
    <w:rsid w:val="000356C5"/>
    <w:rsid w:val="00036AF1"/>
    <w:rsid w:val="000D121C"/>
    <w:rsid w:val="000D517A"/>
    <w:rsid w:val="000D7DF8"/>
    <w:rsid w:val="00135329"/>
    <w:rsid w:val="0017641D"/>
    <w:rsid w:val="0017646B"/>
    <w:rsid w:val="00202292"/>
    <w:rsid w:val="00250E29"/>
    <w:rsid w:val="00287242"/>
    <w:rsid w:val="002B7FE5"/>
    <w:rsid w:val="0030172B"/>
    <w:rsid w:val="0033009D"/>
    <w:rsid w:val="00331FF6"/>
    <w:rsid w:val="0037062D"/>
    <w:rsid w:val="00386CD7"/>
    <w:rsid w:val="003C62FC"/>
    <w:rsid w:val="004017F0"/>
    <w:rsid w:val="0040202A"/>
    <w:rsid w:val="00404699"/>
    <w:rsid w:val="00411406"/>
    <w:rsid w:val="00441BE6"/>
    <w:rsid w:val="004A0461"/>
    <w:rsid w:val="004B63A7"/>
    <w:rsid w:val="004C6114"/>
    <w:rsid w:val="004D32AA"/>
    <w:rsid w:val="00543BC5"/>
    <w:rsid w:val="005857A4"/>
    <w:rsid w:val="005D15A2"/>
    <w:rsid w:val="006705A7"/>
    <w:rsid w:val="00676C3C"/>
    <w:rsid w:val="0067735B"/>
    <w:rsid w:val="006A2020"/>
    <w:rsid w:val="006B5082"/>
    <w:rsid w:val="006D6157"/>
    <w:rsid w:val="007119BD"/>
    <w:rsid w:val="0076208D"/>
    <w:rsid w:val="007767FF"/>
    <w:rsid w:val="00782ADE"/>
    <w:rsid w:val="007A1B59"/>
    <w:rsid w:val="007A5F86"/>
    <w:rsid w:val="007A6577"/>
    <w:rsid w:val="007E0A2C"/>
    <w:rsid w:val="007E0FAD"/>
    <w:rsid w:val="007F3D5B"/>
    <w:rsid w:val="00834575"/>
    <w:rsid w:val="008944E0"/>
    <w:rsid w:val="008B0B9C"/>
    <w:rsid w:val="00901A56"/>
    <w:rsid w:val="009155B8"/>
    <w:rsid w:val="0096299B"/>
    <w:rsid w:val="009A5C54"/>
    <w:rsid w:val="00A04F4D"/>
    <w:rsid w:val="00A7521E"/>
    <w:rsid w:val="00AA2C35"/>
    <w:rsid w:val="00AB0336"/>
    <w:rsid w:val="00AB4A96"/>
    <w:rsid w:val="00AC175E"/>
    <w:rsid w:val="00AD7676"/>
    <w:rsid w:val="00B00882"/>
    <w:rsid w:val="00B07ADC"/>
    <w:rsid w:val="00B25FE3"/>
    <w:rsid w:val="00B31ACD"/>
    <w:rsid w:val="00B31D56"/>
    <w:rsid w:val="00B6735D"/>
    <w:rsid w:val="00C1102F"/>
    <w:rsid w:val="00C7683D"/>
    <w:rsid w:val="00C905A9"/>
    <w:rsid w:val="00CA42A4"/>
    <w:rsid w:val="00CB6FC1"/>
    <w:rsid w:val="00CF3691"/>
    <w:rsid w:val="00D050FC"/>
    <w:rsid w:val="00D2593F"/>
    <w:rsid w:val="00D940F0"/>
    <w:rsid w:val="00DB4590"/>
    <w:rsid w:val="00DB7CC8"/>
    <w:rsid w:val="00DD405D"/>
    <w:rsid w:val="00E126C3"/>
    <w:rsid w:val="00E34951"/>
    <w:rsid w:val="00E41820"/>
    <w:rsid w:val="00E549F7"/>
    <w:rsid w:val="00E73564"/>
    <w:rsid w:val="00E80516"/>
    <w:rsid w:val="00EA7A34"/>
    <w:rsid w:val="00EE3AF8"/>
    <w:rsid w:val="00EF616A"/>
    <w:rsid w:val="00F40052"/>
    <w:rsid w:val="00F93013"/>
    <w:rsid w:val="00FA028A"/>
    <w:rsid w:val="00FA035E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92"/>
    <w:rPr>
      <w:rFonts w:ascii="Arial" w:hAnsi="Arial" w:cs="Arial"/>
      <w:sz w:val="20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202292"/>
    <w:pPr>
      <w:numPr>
        <w:numId w:val="2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  <w:lang w:val="fr-CH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543BC5"/>
    <w:pPr>
      <w:numPr>
        <w:ilvl w:val="1"/>
        <w:numId w:val="2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  <w:lang w:val="fr-CH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2292"/>
    <w:pPr>
      <w:numPr>
        <w:ilvl w:val="2"/>
      </w:numPr>
      <w:shd w:val="clear" w:color="auto" w:fill="auto"/>
      <w:outlineLvl w:val="2"/>
    </w:pPr>
  </w:style>
  <w:style w:type="paragraph" w:styleId="Titre4">
    <w:name w:val="heading 4"/>
    <w:aliases w:val="Code"/>
    <w:basedOn w:val="Normal"/>
    <w:next w:val="Normal"/>
    <w:link w:val="Titre4Car"/>
    <w:uiPriority w:val="9"/>
    <w:unhideWhenUsed/>
    <w:qFormat/>
    <w:rsid w:val="00202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  <w:lang w:val="fr-CH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5C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5C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5C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5C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2292"/>
    <w:rPr>
      <w:rFonts w:ascii="Arial" w:hAnsi="Arial" w:cstheme="minorHAnsi"/>
      <w:b/>
      <w:smallCaps/>
      <w:sz w:val="28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543BC5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202292"/>
    <w:rPr>
      <w:rFonts w:ascii="Arial" w:hAnsi="Arial" w:cstheme="minorHAnsi"/>
      <w:b/>
      <w:sz w:val="24"/>
      <w:lang w:val="fr-CH"/>
    </w:rPr>
  </w:style>
  <w:style w:type="character" w:customStyle="1" w:styleId="Titre4Car">
    <w:name w:val="Titre 4 Car"/>
    <w:aliases w:val="Code Car"/>
    <w:basedOn w:val="Policepardfaut"/>
    <w:link w:val="Titre4"/>
    <w:uiPriority w:val="9"/>
    <w:rsid w:val="00202292"/>
    <w:rPr>
      <w:rFonts w:ascii="Courier New" w:hAnsi="Courier New" w:cs="Courier New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9A5C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9A5C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5C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aliases w:val="Titre principal 1"/>
    <w:basedOn w:val="Normal"/>
    <w:next w:val="Normal"/>
    <w:link w:val="TitreCar"/>
    <w:uiPriority w:val="10"/>
    <w:qFormat/>
    <w:rsid w:val="00D050FC"/>
    <w:pPr>
      <w:jc w:val="center"/>
    </w:pPr>
    <w:rPr>
      <w:rFonts w:ascii="Arial Black" w:hAnsi="Arial Black"/>
      <w:smallCaps/>
      <w:sz w:val="36"/>
    </w:rPr>
  </w:style>
  <w:style w:type="character" w:customStyle="1" w:styleId="TitreCar">
    <w:name w:val="Titre Car"/>
    <w:aliases w:val="Titre principal 1 Car"/>
    <w:basedOn w:val="Policepardfaut"/>
    <w:link w:val="Titre"/>
    <w:uiPriority w:val="10"/>
    <w:rsid w:val="00D050FC"/>
    <w:rPr>
      <w:rFonts w:ascii="Arial Black" w:hAnsi="Arial Black" w:cs="Arial"/>
      <w:smallCaps/>
      <w:sz w:val="36"/>
    </w:rPr>
  </w:style>
  <w:style w:type="paragraph" w:styleId="Sous-titre">
    <w:name w:val="Subtitle"/>
    <w:aliases w:val="Titre principal 2"/>
    <w:basedOn w:val="Titre"/>
    <w:next w:val="Normal"/>
    <w:link w:val="Sous-titreCar"/>
    <w:uiPriority w:val="11"/>
    <w:qFormat/>
    <w:rsid w:val="004C6114"/>
    <w:pPr>
      <w:spacing w:after="0"/>
    </w:pPr>
    <w:rPr>
      <w:sz w:val="28"/>
    </w:rPr>
  </w:style>
  <w:style w:type="character" w:customStyle="1" w:styleId="Sous-titreCar">
    <w:name w:val="Sous-titre Car"/>
    <w:aliases w:val="Titre principal 2 Car"/>
    <w:basedOn w:val="Policepardfaut"/>
    <w:link w:val="Sous-titre"/>
    <w:uiPriority w:val="11"/>
    <w:rsid w:val="004C6114"/>
    <w:rPr>
      <w:rFonts w:ascii="Arial Black" w:hAnsi="Arial Black" w:cs="Arial"/>
      <w:smallCaps/>
      <w:sz w:val="28"/>
    </w:rPr>
  </w:style>
  <w:style w:type="character" w:styleId="lev">
    <w:name w:val="Strong"/>
    <w:basedOn w:val="Policepardfaut"/>
    <w:uiPriority w:val="22"/>
    <w:qFormat/>
    <w:rsid w:val="009A5C54"/>
    <w:rPr>
      <w:b/>
      <w:bCs/>
    </w:rPr>
  </w:style>
  <w:style w:type="character" w:styleId="Accentuation">
    <w:name w:val="Emphasis"/>
    <w:basedOn w:val="Policepardfaut"/>
    <w:uiPriority w:val="20"/>
    <w:qFormat/>
    <w:rsid w:val="009A5C54"/>
    <w:rPr>
      <w:i/>
      <w:iCs/>
    </w:rPr>
  </w:style>
  <w:style w:type="paragraph" w:styleId="Sansinterligne">
    <w:name w:val="No Spacing"/>
    <w:uiPriority w:val="1"/>
    <w:rsid w:val="009A5C5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A5C5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A5C5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5C5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5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5C5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9A5C5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A5C5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A5C5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5C5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5C5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5C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paragraph" w:customStyle="1" w:styleId="Titre41">
    <w:name w:val="Titre 41"/>
    <w:basedOn w:val="Normal"/>
    <w:link w:val="Titre4Char"/>
    <w:qFormat/>
    <w:rsid w:val="004C6114"/>
    <w:rPr>
      <w:b/>
      <w:sz w:val="22"/>
    </w:rPr>
  </w:style>
  <w:style w:type="character" w:customStyle="1" w:styleId="Titre4Char">
    <w:name w:val="Titre 4 Char"/>
    <w:basedOn w:val="Policepardfaut"/>
    <w:link w:val="Titre41"/>
    <w:rsid w:val="004C6114"/>
    <w:rPr>
      <w:rFonts w:ascii="Arial" w:hAnsi="Arial" w:cs="Arial"/>
      <w:b/>
    </w:rPr>
  </w:style>
  <w:style w:type="paragraph" w:styleId="En-tte">
    <w:name w:val="header"/>
    <w:basedOn w:val="Normal"/>
    <w:link w:val="En-tt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82ADE"/>
    <w:rPr>
      <w:rFonts w:ascii="Arial" w:hAnsi="Arial" w:cs="Arial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82ADE"/>
    <w:rPr>
      <w:rFonts w:ascii="Arial" w:hAnsi="Arial" w:cs="Arial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2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92"/>
    <w:rPr>
      <w:rFonts w:ascii="Arial" w:hAnsi="Arial" w:cs="Arial"/>
      <w:sz w:val="20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202292"/>
    <w:pPr>
      <w:numPr>
        <w:numId w:val="2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  <w:lang w:val="fr-CH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543BC5"/>
    <w:pPr>
      <w:numPr>
        <w:ilvl w:val="1"/>
        <w:numId w:val="2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  <w:lang w:val="fr-CH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2292"/>
    <w:pPr>
      <w:numPr>
        <w:ilvl w:val="2"/>
      </w:numPr>
      <w:shd w:val="clear" w:color="auto" w:fill="auto"/>
      <w:outlineLvl w:val="2"/>
    </w:pPr>
  </w:style>
  <w:style w:type="paragraph" w:styleId="Titre4">
    <w:name w:val="heading 4"/>
    <w:aliases w:val="Code"/>
    <w:basedOn w:val="Normal"/>
    <w:next w:val="Normal"/>
    <w:link w:val="Titre4Car"/>
    <w:uiPriority w:val="9"/>
    <w:unhideWhenUsed/>
    <w:qFormat/>
    <w:rsid w:val="00202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  <w:lang w:val="fr-CH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5C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5C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5C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5C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2292"/>
    <w:rPr>
      <w:rFonts w:ascii="Arial" w:hAnsi="Arial" w:cstheme="minorHAnsi"/>
      <w:b/>
      <w:smallCaps/>
      <w:sz w:val="28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543BC5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202292"/>
    <w:rPr>
      <w:rFonts w:ascii="Arial" w:hAnsi="Arial" w:cstheme="minorHAnsi"/>
      <w:b/>
      <w:sz w:val="24"/>
      <w:lang w:val="fr-CH"/>
    </w:rPr>
  </w:style>
  <w:style w:type="character" w:customStyle="1" w:styleId="Titre4Car">
    <w:name w:val="Titre 4 Car"/>
    <w:aliases w:val="Code Car"/>
    <w:basedOn w:val="Policepardfaut"/>
    <w:link w:val="Titre4"/>
    <w:uiPriority w:val="9"/>
    <w:rsid w:val="00202292"/>
    <w:rPr>
      <w:rFonts w:ascii="Courier New" w:hAnsi="Courier New" w:cs="Courier New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9A5C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9A5C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5C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aliases w:val="Titre principal 1"/>
    <w:basedOn w:val="Normal"/>
    <w:next w:val="Normal"/>
    <w:link w:val="TitreCar"/>
    <w:uiPriority w:val="10"/>
    <w:qFormat/>
    <w:rsid w:val="00D050FC"/>
    <w:pPr>
      <w:jc w:val="center"/>
    </w:pPr>
    <w:rPr>
      <w:rFonts w:ascii="Arial Black" w:hAnsi="Arial Black"/>
      <w:smallCaps/>
      <w:sz w:val="36"/>
    </w:rPr>
  </w:style>
  <w:style w:type="character" w:customStyle="1" w:styleId="TitreCar">
    <w:name w:val="Titre Car"/>
    <w:aliases w:val="Titre principal 1 Car"/>
    <w:basedOn w:val="Policepardfaut"/>
    <w:link w:val="Titre"/>
    <w:uiPriority w:val="10"/>
    <w:rsid w:val="00D050FC"/>
    <w:rPr>
      <w:rFonts w:ascii="Arial Black" w:hAnsi="Arial Black" w:cs="Arial"/>
      <w:smallCaps/>
      <w:sz w:val="36"/>
    </w:rPr>
  </w:style>
  <w:style w:type="paragraph" w:styleId="Sous-titre">
    <w:name w:val="Subtitle"/>
    <w:aliases w:val="Titre principal 2"/>
    <w:basedOn w:val="Titre"/>
    <w:next w:val="Normal"/>
    <w:link w:val="Sous-titreCar"/>
    <w:uiPriority w:val="11"/>
    <w:qFormat/>
    <w:rsid w:val="004C6114"/>
    <w:pPr>
      <w:spacing w:after="0"/>
    </w:pPr>
    <w:rPr>
      <w:sz w:val="28"/>
    </w:rPr>
  </w:style>
  <w:style w:type="character" w:customStyle="1" w:styleId="Sous-titreCar">
    <w:name w:val="Sous-titre Car"/>
    <w:aliases w:val="Titre principal 2 Car"/>
    <w:basedOn w:val="Policepardfaut"/>
    <w:link w:val="Sous-titre"/>
    <w:uiPriority w:val="11"/>
    <w:rsid w:val="004C6114"/>
    <w:rPr>
      <w:rFonts w:ascii="Arial Black" w:hAnsi="Arial Black" w:cs="Arial"/>
      <w:smallCaps/>
      <w:sz w:val="28"/>
    </w:rPr>
  </w:style>
  <w:style w:type="character" w:styleId="lev">
    <w:name w:val="Strong"/>
    <w:basedOn w:val="Policepardfaut"/>
    <w:uiPriority w:val="22"/>
    <w:qFormat/>
    <w:rsid w:val="009A5C54"/>
    <w:rPr>
      <w:b/>
      <w:bCs/>
    </w:rPr>
  </w:style>
  <w:style w:type="character" w:styleId="Accentuation">
    <w:name w:val="Emphasis"/>
    <w:basedOn w:val="Policepardfaut"/>
    <w:uiPriority w:val="20"/>
    <w:qFormat/>
    <w:rsid w:val="009A5C54"/>
    <w:rPr>
      <w:i/>
      <w:iCs/>
    </w:rPr>
  </w:style>
  <w:style w:type="paragraph" w:styleId="Sansinterligne">
    <w:name w:val="No Spacing"/>
    <w:uiPriority w:val="1"/>
    <w:rsid w:val="009A5C5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A5C5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A5C5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5C5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5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5C5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9A5C5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A5C5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A5C5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5C5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5C5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5C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paragraph" w:customStyle="1" w:styleId="Titre41">
    <w:name w:val="Titre 41"/>
    <w:basedOn w:val="Normal"/>
    <w:link w:val="Titre4Char"/>
    <w:qFormat/>
    <w:rsid w:val="004C6114"/>
    <w:rPr>
      <w:b/>
      <w:sz w:val="22"/>
    </w:rPr>
  </w:style>
  <w:style w:type="character" w:customStyle="1" w:styleId="Titre4Char">
    <w:name w:val="Titre 4 Char"/>
    <w:basedOn w:val="Policepardfaut"/>
    <w:link w:val="Titre41"/>
    <w:rsid w:val="004C6114"/>
    <w:rPr>
      <w:rFonts w:ascii="Arial" w:hAnsi="Arial" w:cs="Arial"/>
      <w:b/>
    </w:rPr>
  </w:style>
  <w:style w:type="paragraph" w:styleId="En-tte">
    <w:name w:val="header"/>
    <w:basedOn w:val="Normal"/>
    <w:link w:val="En-tt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82ADE"/>
    <w:rPr>
      <w:rFonts w:ascii="Arial" w:hAnsi="Arial" w:cs="Arial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82ADE"/>
    <w:rPr>
      <w:rFonts w:ascii="Arial" w:hAnsi="Arial" w:cs="Arial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2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AFR\T2d\ReseauxIP\resip_proj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resip_proj_template.dotx</Template>
  <TotalTime>4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Modèle de présentation</vt:lpstr>
      <vt:lpstr>Modèle de présentation</vt:lpstr>
    </vt:vector>
  </TitlesOfParts>
  <Company>Ecole d'ingénieurs et d'architectes de Fribourg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présentation</dc:title>
  <dc:creator>Robin Franzi</dc:creator>
  <cp:keywords>modèle</cp:keywords>
  <cp:lastModifiedBy>amine</cp:lastModifiedBy>
  <cp:revision>3</cp:revision>
  <cp:lastPrinted>2010-10-05T13:53:00Z</cp:lastPrinted>
  <dcterms:created xsi:type="dcterms:W3CDTF">2010-11-24T08:54:00Z</dcterms:created>
  <dcterms:modified xsi:type="dcterms:W3CDTF">2010-11-24T08:58:00Z</dcterms:modified>
</cp:coreProperties>
</file>
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92" w:rsidRDefault="00782ADE" w:rsidP="00782ADE">
      <w:pPr>
        <w:pStyle w:val="Heading1"/>
        <w:numPr>
          <w:ilvl w:val="0"/>
          <w:numId w:val="0"/>
        </w:numPr>
        <w:ind w:left="360" w:hanging="360"/>
      </w:pPr>
      <w:r>
        <w:t>Séance Nr.</w:t>
      </w:r>
      <w:r w:rsidR="00357285">
        <w:t>3</w:t>
      </w:r>
    </w:p>
    <w:p w:rsidR="00782ADE" w:rsidRDefault="00782ADE" w:rsidP="00782ADE">
      <w:pPr>
        <w:pStyle w:val="Heading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>
        <w:rPr>
          <w:rStyle w:val="Titre4Char"/>
        </w:rPr>
        <w:t>Etudiants</w:t>
      </w:r>
      <w:r w:rsidR="00022F49">
        <w:rPr>
          <w:lang w:val="fr-CH"/>
        </w:rPr>
        <w:tab/>
        <w:t>Amine Derbel, Robin Franzi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>Jean-Roland Schuler, François Kilchoer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357285">
        <w:rPr>
          <w:lang w:val="fr-CH"/>
        </w:rPr>
        <w:t>13.</w:t>
      </w:r>
      <w:r w:rsidR="00135329">
        <w:rPr>
          <w:lang w:val="fr-CH"/>
        </w:rPr>
        <w:t>10.2010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</w:r>
      <w:r w:rsidR="00357285">
        <w:rPr>
          <w:lang w:val="fr-CH"/>
        </w:rPr>
        <w:t>10</w:t>
      </w:r>
      <w:r w:rsidR="00135329">
        <w:rPr>
          <w:lang w:val="fr-CH"/>
        </w:rPr>
        <w:t>h</w:t>
      </w:r>
      <w:r w:rsidR="00357285">
        <w:rPr>
          <w:lang w:val="fr-CH"/>
        </w:rPr>
        <w:t>15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</w:r>
      <w:r w:rsidR="00357285">
        <w:rPr>
          <w:lang w:val="fr-CH"/>
        </w:rPr>
        <w:t>20</w:t>
      </w:r>
      <w:r>
        <w:rPr>
          <w:lang w:val="fr-CH"/>
        </w:rPr>
        <w:t>’</w:t>
      </w:r>
    </w:p>
    <w:p w:rsidR="00782ADE" w:rsidRDefault="00782ADE" w:rsidP="00782ADE"/>
    <w:p w:rsidR="00782ADE" w:rsidRDefault="00782ADE" w:rsidP="00782ADE">
      <w:pPr>
        <w:pStyle w:val="Heading2"/>
        <w:numPr>
          <w:ilvl w:val="0"/>
          <w:numId w:val="0"/>
        </w:numPr>
      </w:pPr>
      <w:r>
        <w:t>Contenu de la séance</w:t>
      </w:r>
    </w:p>
    <w:p w:rsidR="0017641D" w:rsidRDefault="00357285" w:rsidP="00357285">
      <w:pPr>
        <w:pStyle w:val="Titre4"/>
        <w:numPr>
          <w:ilvl w:val="0"/>
          <w:numId w:val="11"/>
        </w:numPr>
      </w:pPr>
      <w:r>
        <w:t>Présentation du cahier des charges</w:t>
      </w:r>
    </w:p>
    <w:p w:rsidR="000356C5" w:rsidRPr="000356C5" w:rsidRDefault="000356C5" w:rsidP="000356C5">
      <w:pPr>
        <w:pStyle w:val="Titre4"/>
        <w:numPr>
          <w:ilvl w:val="0"/>
          <w:numId w:val="11"/>
        </w:numPr>
        <w:rPr>
          <w:lang w:val="fr-CH"/>
        </w:rPr>
      </w:pPr>
      <w:r w:rsidRPr="000356C5">
        <w:rPr>
          <w:lang w:val="fr-CH"/>
        </w:rPr>
        <w:t>Questions</w:t>
      </w:r>
    </w:p>
    <w:sectPr w:rsidR="000356C5" w:rsidRPr="000356C5" w:rsidSect="00782ADE">
      <w:headerReference w:type="default" r:id="rId7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9E8" w:rsidRDefault="009E79E8" w:rsidP="00782ADE">
      <w:pPr>
        <w:spacing w:after="0" w:line="240" w:lineRule="auto"/>
      </w:pPr>
      <w:r>
        <w:separator/>
      </w:r>
    </w:p>
  </w:endnote>
  <w:endnote w:type="continuationSeparator" w:id="0">
    <w:p w:rsidR="009E79E8" w:rsidRDefault="009E79E8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9E8" w:rsidRDefault="009E79E8" w:rsidP="00782ADE">
      <w:pPr>
        <w:spacing w:after="0" w:line="240" w:lineRule="auto"/>
      </w:pPr>
      <w:r>
        <w:separator/>
      </w:r>
    </w:p>
  </w:footnote>
  <w:footnote w:type="continuationSeparator" w:id="0">
    <w:p w:rsidR="009E79E8" w:rsidRDefault="009E79E8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ADE" w:rsidRDefault="00782ADE" w:rsidP="00782ADE">
    <w:pPr>
      <w:pStyle w:val="Header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02BC2F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0882"/>
    <w:rsid w:val="00022F49"/>
    <w:rsid w:val="00026960"/>
    <w:rsid w:val="000356C5"/>
    <w:rsid w:val="000D121C"/>
    <w:rsid w:val="000D7DF8"/>
    <w:rsid w:val="00135329"/>
    <w:rsid w:val="0017641D"/>
    <w:rsid w:val="00202292"/>
    <w:rsid w:val="00250E29"/>
    <w:rsid w:val="002B7FE5"/>
    <w:rsid w:val="0033009D"/>
    <w:rsid w:val="00331FF6"/>
    <w:rsid w:val="00357285"/>
    <w:rsid w:val="00386CD7"/>
    <w:rsid w:val="003C62FC"/>
    <w:rsid w:val="004017F0"/>
    <w:rsid w:val="0040202A"/>
    <w:rsid w:val="00411406"/>
    <w:rsid w:val="004A0461"/>
    <w:rsid w:val="004B63A7"/>
    <w:rsid w:val="004C6114"/>
    <w:rsid w:val="00543BC5"/>
    <w:rsid w:val="005D15A2"/>
    <w:rsid w:val="00676C3C"/>
    <w:rsid w:val="0067735B"/>
    <w:rsid w:val="006B5082"/>
    <w:rsid w:val="007119BD"/>
    <w:rsid w:val="0076208D"/>
    <w:rsid w:val="007767FF"/>
    <w:rsid w:val="00782ADE"/>
    <w:rsid w:val="007A1B59"/>
    <w:rsid w:val="007A6577"/>
    <w:rsid w:val="007E0A2C"/>
    <w:rsid w:val="007E0FAD"/>
    <w:rsid w:val="00834575"/>
    <w:rsid w:val="008A1BAC"/>
    <w:rsid w:val="008B0B9C"/>
    <w:rsid w:val="00901A56"/>
    <w:rsid w:val="009155B8"/>
    <w:rsid w:val="0096299B"/>
    <w:rsid w:val="009A5C54"/>
    <w:rsid w:val="009E79E8"/>
    <w:rsid w:val="00AB0336"/>
    <w:rsid w:val="00AC175E"/>
    <w:rsid w:val="00B00882"/>
    <w:rsid w:val="00B25FE3"/>
    <w:rsid w:val="00B31ACD"/>
    <w:rsid w:val="00B6735D"/>
    <w:rsid w:val="00C1102F"/>
    <w:rsid w:val="00CB6FC1"/>
    <w:rsid w:val="00CF3691"/>
    <w:rsid w:val="00D050FC"/>
    <w:rsid w:val="00D2593F"/>
    <w:rsid w:val="00DB4590"/>
    <w:rsid w:val="00E126C3"/>
    <w:rsid w:val="00E34951"/>
    <w:rsid w:val="00E41820"/>
    <w:rsid w:val="00E73564"/>
    <w:rsid w:val="00EA7A34"/>
    <w:rsid w:val="00EE3AF8"/>
    <w:rsid w:val="00EF616A"/>
    <w:rsid w:val="00F40052"/>
    <w:rsid w:val="00F93013"/>
    <w:rsid w:val="00FA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Heading1">
    <w:name w:val="heading 1"/>
    <w:aliases w:val="Titre 1"/>
    <w:basedOn w:val="ListParagraph"/>
    <w:next w:val="Normal"/>
    <w:link w:val="Heading1Ch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Heading2">
    <w:name w:val="heading 2"/>
    <w:aliases w:val="Titre 2"/>
    <w:basedOn w:val="ListParagraph"/>
    <w:next w:val="Normal"/>
    <w:link w:val="Heading2Ch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Heading3">
    <w:name w:val="heading 3"/>
    <w:aliases w:val="Titre 3"/>
    <w:basedOn w:val="Heading2"/>
    <w:next w:val="Normal"/>
    <w:link w:val="Heading3Ch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Heading4">
    <w:name w:val="heading 4"/>
    <w:aliases w:val="Code"/>
    <w:basedOn w:val="Normal"/>
    <w:next w:val="Normal"/>
    <w:link w:val="Heading4Ch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Char"/>
    <w:basedOn w:val="DefaultParagraphFont"/>
    <w:link w:val="Heading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Heading2Char">
    <w:name w:val="Heading 2 Char"/>
    <w:aliases w:val="Titre 2 Char"/>
    <w:basedOn w:val="DefaultParagraphFont"/>
    <w:link w:val="Heading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aliases w:val="Titre principal 1"/>
    <w:basedOn w:val="Normal"/>
    <w:next w:val="Normal"/>
    <w:link w:val="TitleCh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leChar">
    <w:name w:val="Title Char"/>
    <w:aliases w:val="Titre principal 1 Char"/>
    <w:basedOn w:val="DefaultParagraphFont"/>
    <w:link w:val="Title"/>
    <w:uiPriority w:val="10"/>
    <w:rsid w:val="00D050FC"/>
    <w:rPr>
      <w:rFonts w:ascii="Arial Black" w:hAnsi="Arial Black" w:cs="Arial"/>
      <w:smallCaps/>
      <w:sz w:val="36"/>
    </w:rPr>
  </w:style>
  <w:style w:type="paragraph" w:styleId="Subtitle">
    <w:name w:val="Subtitle"/>
    <w:aliases w:val="Titre principal 2"/>
    <w:basedOn w:val="Title"/>
    <w:next w:val="Normal"/>
    <w:link w:val="SubtitleChar"/>
    <w:uiPriority w:val="11"/>
    <w:qFormat/>
    <w:rsid w:val="004C6114"/>
    <w:pPr>
      <w:spacing w:after="0"/>
    </w:pPr>
    <w:rPr>
      <w:sz w:val="28"/>
    </w:rPr>
  </w:style>
  <w:style w:type="character" w:customStyle="1" w:styleId="SubtitleChar">
    <w:name w:val="Subtitle Char"/>
    <w:aliases w:val="Titre principal 2 Char"/>
    <w:basedOn w:val="DefaultParagraphFont"/>
    <w:link w:val="Subtitle"/>
    <w:uiPriority w:val="11"/>
    <w:rsid w:val="004C6114"/>
    <w:rPr>
      <w:rFonts w:ascii="Arial Black" w:hAnsi="Arial Black" w:cs="Arial"/>
      <w:smallCaps/>
      <w:sz w:val="28"/>
    </w:rPr>
  </w:style>
  <w:style w:type="character" w:styleId="Strong">
    <w:name w:val="Strong"/>
    <w:basedOn w:val="DefaultParagraphFont"/>
    <w:uiPriority w:val="22"/>
    <w:qFormat/>
    <w:rsid w:val="009A5C54"/>
    <w:rPr>
      <w:b/>
      <w:bCs/>
    </w:rPr>
  </w:style>
  <w:style w:type="character" w:styleId="Emphasis">
    <w:name w:val="Emphasis"/>
    <w:basedOn w:val="DefaultParagraphFont"/>
    <w:uiPriority w:val="20"/>
    <w:qFormat/>
    <w:rsid w:val="009A5C54"/>
    <w:rPr>
      <w:i/>
      <w:iCs/>
    </w:rPr>
  </w:style>
  <w:style w:type="paragraph" w:styleId="NoSpacing">
    <w:name w:val="No Spacing"/>
    <w:uiPriority w:val="1"/>
    <w:rsid w:val="009A5C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C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5C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C5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A5C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A5C5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A5C5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5C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">
    <w:name w:val="Titre 4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DefaultParagraphFont"/>
    <w:link w:val="Titre4"/>
    <w:rsid w:val="004C6114"/>
    <w:rPr>
      <w:rFonts w:ascii="Arial" w:hAnsi="Arial" w:cs="Arial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AD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ADE"/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49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Modèle de présentation</vt:lpstr>
    </vt:vector>
  </TitlesOfParts>
  <Company>Ecole d'ingénieurs et d'architectes de Fribourg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Robin Franzi</cp:lastModifiedBy>
  <cp:revision>51</cp:revision>
  <cp:lastPrinted>2010-03-26T18:17:00Z</cp:lastPrinted>
  <dcterms:created xsi:type="dcterms:W3CDTF">2010-03-26T17:34:00Z</dcterms:created>
  <dcterms:modified xsi:type="dcterms:W3CDTF">2010-10-12T14:28:00Z</dcterms:modified>
</cp:coreProperties>
</file>